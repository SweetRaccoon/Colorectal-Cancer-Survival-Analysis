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04872" w14:textId="77777777" w:rsidR="003E34E6" w:rsidRDefault="00B371EE" w:rsidP="003E34E6">
      <w:pPr>
        <w:pStyle w:val="Title"/>
      </w:pPr>
      <w:r>
        <w:t>Gene Expression Patterns and K-M Curves</w:t>
      </w:r>
    </w:p>
    <w:p w14:paraId="04D8A081" w14:textId="18DD879E" w:rsidR="000C1490" w:rsidRDefault="00FF40D1" w:rsidP="004940EA">
      <w:pPr>
        <w:ind w:left="1440"/>
      </w:pPr>
      <w:r>
        <w:t>Goal: Analyze survival in TCGA data based on different sets of gene expression patterns.</w:t>
      </w:r>
    </w:p>
    <w:p w14:paraId="32704A42" w14:textId="77777777" w:rsidR="00FF40D1" w:rsidRDefault="00FF40D1" w:rsidP="004940EA">
      <w:pPr>
        <w:ind w:left="1440"/>
      </w:pPr>
    </w:p>
    <w:p w14:paraId="05A87060" w14:textId="335678DD" w:rsidR="00FF40D1" w:rsidRDefault="00E734B4" w:rsidP="004940EA">
      <w:pPr>
        <w:ind w:left="1440"/>
      </w:pPr>
      <w:r>
        <w:t>Create an excel table listing patients in rows and data for the following columns:</w:t>
      </w:r>
    </w:p>
    <w:p w14:paraId="2D0BA8C6" w14:textId="6E0FD56E" w:rsidR="00E734B4" w:rsidRDefault="00E734B4" w:rsidP="004940EA">
      <w:pPr>
        <w:ind w:left="1440"/>
      </w:pPr>
      <w:r>
        <w:t>Date of diagnosis</w:t>
      </w:r>
    </w:p>
    <w:p w14:paraId="36DD97A8" w14:textId="58C6DE1D" w:rsidR="00E734B4" w:rsidRDefault="00E734B4" w:rsidP="004940EA">
      <w:pPr>
        <w:ind w:left="1440"/>
      </w:pPr>
      <w:r>
        <w:t>Date of last visit</w:t>
      </w:r>
    </w:p>
    <w:p w14:paraId="707BCF26" w14:textId="2643A760" w:rsidR="00E734B4" w:rsidRDefault="00E734B4" w:rsidP="004940EA">
      <w:pPr>
        <w:ind w:left="1440"/>
      </w:pPr>
      <w:r>
        <w:t>Date of death</w:t>
      </w:r>
    </w:p>
    <w:p w14:paraId="6043DB5F" w14:textId="1397FD97" w:rsidR="00E734B4" w:rsidRDefault="00E734B4" w:rsidP="004940EA">
      <w:pPr>
        <w:ind w:left="1440"/>
      </w:pPr>
      <w:r>
        <w:t>TP53 mutated</w:t>
      </w:r>
    </w:p>
    <w:p w14:paraId="0C78DBE1" w14:textId="48E83BD5" w:rsidR="00E734B4" w:rsidRPr="000C1490" w:rsidRDefault="00E734B4" w:rsidP="004940EA">
      <w:pPr>
        <w:ind w:left="1440"/>
      </w:pPr>
      <w:r>
        <w:t>TP53 RNA level</w:t>
      </w:r>
      <w:bookmarkStart w:id="0" w:name="_GoBack"/>
      <w:bookmarkEnd w:id="0"/>
    </w:p>
    <w:p w14:paraId="05922CC4" w14:textId="77777777" w:rsidR="00A2631D" w:rsidRDefault="004F1997" w:rsidP="00A2631D">
      <w:pPr>
        <w:pStyle w:val="Heading1"/>
      </w:pPr>
      <w:bookmarkStart w:id="1" w:name="_Toc452643619"/>
      <w:r>
        <w:lastRenderedPageBreak/>
        <w:t>Goals and Hypotheses</w:t>
      </w:r>
      <w:bookmarkEnd w:id="1"/>
    </w:p>
    <w:p w14:paraId="53CBFBA5" w14:textId="77777777" w:rsidR="004F1997" w:rsidRDefault="004F1997" w:rsidP="004F1997">
      <w:pPr>
        <w:pStyle w:val="Heading2"/>
      </w:pPr>
      <w:bookmarkStart w:id="2" w:name="_Toc452643620"/>
      <w:r>
        <w:t>Goals</w:t>
      </w:r>
      <w:bookmarkEnd w:id="2"/>
    </w:p>
    <w:p w14:paraId="5381DBBB" w14:textId="77777777" w:rsidR="004F1997" w:rsidRPr="004F1997" w:rsidRDefault="004F1997" w:rsidP="004F1997">
      <w:r>
        <w:t>The goal of this project is….</w:t>
      </w:r>
    </w:p>
    <w:p w14:paraId="37D77943" w14:textId="77777777" w:rsidR="003E34E6" w:rsidRDefault="004F1997" w:rsidP="004F1997">
      <w:pPr>
        <w:pStyle w:val="Heading2"/>
      </w:pPr>
      <w:bookmarkStart w:id="3" w:name="_Toc452643621"/>
      <w:r>
        <w:t>Hypotheses</w:t>
      </w:r>
      <w:bookmarkEnd w:id="3"/>
    </w:p>
    <w:p w14:paraId="6053E17F" w14:textId="77777777" w:rsidR="004F1997" w:rsidRDefault="004F1997" w:rsidP="004F1997">
      <w:r>
        <w:t>Our hypothesis is….</w:t>
      </w:r>
    </w:p>
    <w:p w14:paraId="0CFE9D08" w14:textId="77777777" w:rsidR="004F1997" w:rsidRDefault="004F1997" w:rsidP="004F1997">
      <w:pPr>
        <w:pStyle w:val="Heading1"/>
      </w:pPr>
      <w:bookmarkStart w:id="4" w:name="_Toc452643622"/>
      <w:r>
        <w:t>Results summary</w:t>
      </w:r>
      <w:bookmarkEnd w:id="4"/>
    </w:p>
    <w:p w14:paraId="1EDAF1DB" w14:textId="77777777" w:rsidR="004F1997" w:rsidRDefault="004F1997" w:rsidP="004F1997">
      <w:pPr>
        <w:pStyle w:val="Heading1"/>
      </w:pPr>
      <w:bookmarkStart w:id="5" w:name="_Toc451779691"/>
      <w:bookmarkStart w:id="6" w:name="_Toc452643623"/>
      <w:r>
        <w:t>Current, future, and possible experiments</w:t>
      </w:r>
      <w:bookmarkEnd w:id="5"/>
      <w:bookmarkEnd w:id="6"/>
    </w:p>
    <w:p w14:paraId="507D3001" w14:textId="77777777" w:rsidR="004F1997" w:rsidRDefault="004F1997" w:rsidP="004F1997">
      <w:pPr>
        <w:pStyle w:val="Heading2"/>
      </w:pPr>
      <w:bookmarkStart w:id="7" w:name="_Toc452643624"/>
      <w:r>
        <w:t>Current experiments</w:t>
      </w:r>
      <w:bookmarkEnd w:id="7"/>
    </w:p>
    <w:p w14:paraId="6DA78135" w14:textId="77777777" w:rsidR="004F1997" w:rsidRDefault="004F1997" w:rsidP="004F1997">
      <w:pPr>
        <w:pStyle w:val="Heading2"/>
      </w:pPr>
      <w:bookmarkStart w:id="8" w:name="_Toc452643625"/>
      <w:r>
        <w:t>Future experiments</w:t>
      </w:r>
      <w:bookmarkEnd w:id="8"/>
    </w:p>
    <w:p w14:paraId="4E14CF34" w14:textId="77777777" w:rsidR="004F1997" w:rsidRPr="004F1997" w:rsidRDefault="004F1997" w:rsidP="004F1997">
      <w:pPr>
        <w:pStyle w:val="Heading2"/>
      </w:pPr>
      <w:bookmarkStart w:id="9" w:name="_Toc452643626"/>
      <w:r>
        <w:t>Possible experiments</w:t>
      </w:r>
      <w:bookmarkEnd w:id="9"/>
    </w:p>
    <w:p w14:paraId="0F5DEEF6" w14:textId="77777777" w:rsidR="004F1997" w:rsidRDefault="004F1997" w:rsidP="004F1997">
      <w:pPr>
        <w:pStyle w:val="Heading1"/>
      </w:pPr>
      <w:bookmarkStart w:id="10" w:name="_Toc452643627"/>
      <w:bookmarkStart w:id="11" w:name="_Toc451779692"/>
      <w:r>
        <w:t>Background</w:t>
      </w:r>
      <w:bookmarkEnd w:id="10"/>
    </w:p>
    <w:p w14:paraId="21A50A84" w14:textId="77777777" w:rsidR="004F1997" w:rsidRDefault="004F1997" w:rsidP="004F1997">
      <w:pPr>
        <w:pStyle w:val="Heading1"/>
      </w:pPr>
      <w:bookmarkStart w:id="12" w:name="_Toc452643628"/>
      <w:r>
        <w:t>Methods</w:t>
      </w:r>
      <w:bookmarkEnd w:id="11"/>
      <w:bookmarkEnd w:id="12"/>
    </w:p>
    <w:p w14:paraId="539137CE" w14:textId="77777777" w:rsidR="004F1997" w:rsidRDefault="004F1997" w:rsidP="004F1997">
      <w:pPr>
        <w:pStyle w:val="Heading1"/>
      </w:pPr>
      <w:bookmarkStart w:id="13" w:name="_Toc452643629"/>
      <w:r>
        <w:t>Grants</w:t>
      </w:r>
      <w:bookmarkEnd w:id="13"/>
    </w:p>
    <w:p w14:paraId="0516A91D" w14:textId="77777777" w:rsidR="004F1997" w:rsidRDefault="004F1997" w:rsidP="004F1997">
      <w:pPr>
        <w:pStyle w:val="Heading1"/>
      </w:pPr>
      <w:bookmarkStart w:id="14" w:name="_Toc452643630"/>
      <w:r>
        <w:t>Meetings</w:t>
      </w:r>
      <w:bookmarkEnd w:id="14"/>
    </w:p>
    <w:p w14:paraId="516277C1" w14:textId="77777777" w:rsidR="004F1997" w:rsidRPr="004F1997" w:rsidRDefault="004F1997" w:rsidP="004F1997">
      <w:pPr>
        <w:pStyle w:val="Heading1"/>
      </w:pPr>
      <w:bookmarkStart w:id="15" w:name="_Toc452643631"/>
      <w:r>
        <w:t>Emails</w:t>
      </w:r>
      <w:bookmarkEnd w:id="15"/>
      <w:r>
        <w:t xml:space="preserve"> </w:t>
      </w:r>
    </w:p>
    <w:p w14:paraId="4999061F" w14:textId="77777777" w:rsidR="004F1997" w:rsidRPr="004F1997" w:rsidRDefault="004F1997" w:rsidP="004F1997"/>
    <w:sectPr w:rsidR="004F1997" w:rsidRPr="004F1997" w:rsidSect="00D200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FD544" w14:textId="77777777" w:rsidR="002D56DD" w:rsidRDefault="002D56DD">
      <w:r>
        <w:separator/>
      </w:r>
    </w:p>
  </w:endnote>
  <w:endnote w:type="continuationSeparator" w:id="0">
    <w:p w14:paraId="6C3AD720" w14:textId="77777777" w:rsidR="002D56DD" w:rsidRDefault="002D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DA40C" w14:textId="77777777" w:rsidR="002D56DD" w:rsidRDefault="002D56DD">
      <w:r>
        <w:separator/>
      </w:r>
    </w:p>
  </w:footnote>
  <w:footnote w:type="continuationSeparator" w:id="0">
    <w:p w14:paraId="4F30C646" w14:textId="77777777" w:rsidR="002D56DD" w:rsidRDefault="002D5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276B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4DFC3B5C"/>
    <w:lvl w:ilvl="0">
      <w:numFmt w:val="bullet"/>
      <w:lvlText w:val="*"/>
      <w:lvlJc w:val="left"/>
    </w:lvl>
  </w:abstractNum>
  <w:abstractNum w:abstractNumId="2">
    <w:nsid w:val="0C583681"/>
    <w:multiLevelType w:val="hybridMultilevel"/>
    <w:tmpl w:val="7F2633C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B6996"/>
    <w:multiLevelType w:val="hybridMultilevel"/>
    <w:tmpl w:val="CB448F04"/>
    <w:lvl w:ilvl="0" w:tplc="3D429DD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D2053"/>
    <w:multiLevelType w:val="hybridMultilevel"/>
    <w:tmpl w:val="71E6FAE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EA038B"/>
    <w:multiLevelType w:val="hybridMultilevel"/>
    <w:tmpl w:val="76481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A2860"/>
    <w:multiLevelType w:val="hybridMultilevel"/>
    <w:tmpl w:val="6E4CDF2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5346CC"/>
    <w:multiLevelType w:val="hybridMultilevel"/>
    <w:tmpl w:val="A174921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4B66E3"/>
    <w:multiLevelType w:val="hybridMultilevel"/>
    <w:tmpl w:val="CA1C266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8"/>
        </w:rPr>
      </w:lvl>
    </w:lvlOverride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Author-D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tsx00t5r95fpge5stup2edbratxvez95txr&quot;&gt;Cancer&lt;record-ids&gt;&lt;item&gt;3092&lt;/item&gt;&lt;item&gt;3094&lt;/item&gt;&lt;item&gt;4064&lt;/item&gt;&lt;item&gt;4066&lt;/item&gt;&lt;item&gt;4088&lt;/item&gt;&lt;item&gt;4089&lt;/item&gt;&lt;item&gt;4092&lt;/item&gt;&lt;item&gt;4093&lt;/item&gt;&lt;item&gt;4094&lt;/item&gt;&lt;item&gt;4095&lt;/item&gt;&lt;item&gt;4096&lt;/item&gt;&lt;item&gt;4097&lt;/item&gt;&lt;item&gt;4098&lt;/item&gt;&lt;item&gt;4099&lt;/item&gt;&lt;item&gt;4100&lt;/item&gt;&lt;item&gt;4101&lt;/item&gt;&lt;item&gt;4102&lt;/item&gt;&lt;item&gt;4103&lt;/item&gt;&lt;item&gt;4104&lt;/item&gt;&lt;item&gt;4105&lt;/item&gt;&lt;item&gt;4106&lt;/item&gt;&lt;item&gt;4107&lt;/item&gt;&lt;item&gt;4108&lt;/item&gt;&lt;item&gt;4109&lt;/item&gt;&lt;item&gt;4110&lt;/item&gt;&lt;item&gt;4111&lt;/item&gt;&lt;item&gt;4112&lt;/item&gt;&lt;item&gt;4115&lt;/item&gt;&lt;item&gt;4117&lt;/item&gt;&lt;item&gt;4119&lt;/item&gt;&lt;item&gt;4122&lt;/item&gt;&lt;item&gt;4123&lt;/item&gt;&lt;item&gt;4124&lt;/item&gt;&lt;item&gt;4126&lt;/item&gt;&lt;item&gt;4127&lt;/item&gt;&lt;item&gt;4128&lt;/item&gt;&lt;item&gt;4129&lt;/item&gt;&lt;item&gt;4130&lt;/item&gt;&lt;item&gt;4131&lt;/item&gt;&lt;item&gt;4132&lt;/item&gt;&lt;item&gt;4134&lt;/item&gt;&lt;item&gt;4135&lt;/item&gt;&lt;item&gt;4137&lt;/item&gt;&lt;item&gt;4138&lt;/item&gt;&lt;item&gt;4139&lt;/item&gt;&lt;item&gt;4140&lt;/item&gt;&lt;item&gt;4141&lt;/item&gt;&lt;item&gt;4159&lt;/item&gt;&lt;item&gt;4160&lt;/item&gt;&lt;/record-ids&gt;&lt;/item&gt;&lt;/Libraries&gt;"/>
  </w:docVars>
  <w:rsids>
    <w:rsidRoot w:val="00B371EE"/>
    <w:rsid w:val="000075A4"/>
    <w:rsid w:val="0001098D"/>
    <w:rsid w:val="0002101C"/>
    <w:rsid w:val="0004171A"/>
    <w:rsid w:val="00042113"/>
    <w:rsid w:val="000430D2"/>
    <w:rsid w:val="00050190"/>
    <w:rsid w:val="0005538B"/>
    <w:rsid w:val="0007269B"/>
    <w:rsid w:val="00084921"/>
    <w:rsid w:val="000852AB"/>
    <w:rsid w:val="000867BF"/>
    <w:rsid w:val="000917AD"/>
    <w:rsid w:val="000975E6"/>
    <w:rsid w:val="000A3461"/>
    <w:rsid w:val="000A3745"/>
    <w:rsid w:val="000A4DC7"/>
    <w:rsid w:val="000C03CB"/>
    <w:rsid w:val="000C1490"/>
    <w:rsid w:val="000C2490"/>
    <w:rsid w:val="000D4B65"/>
    <w:rsid w:val="000E4845"/>
    <w:rsid w:val="0010675F"/>
    <w:rsid w:val="001114B1"/>
    <w:rsid w:val="00115E9F"/>
    <w:rsid w:val="00123246"/>
    <w:rsid w:val="00131AFE"/>
    <w:rsid w:val="00131CFE"/>
    <w:rsid w:val="00133D88"/>
    <w:rsid w:val="0013537B"/>
    <w:rsid w:val="001412BC"/>
    <w:rsid w:val="001511B6"/>
    <w:rsid w:val="001527A8"/>
    <w:rsid w:val="0015359D"/>
    <w:rsid w:val="001541F3"/>
    <w:rsid w:val="001577AC"/>
    <w:rsid w:val="001578B6"/>
    <w:rsid w:val="00172BEC"/>
    <w:rsid w:val="00173057"/>
    <w:rsid w:val="0017396F"/>
    <w:rsid w:val="0018798A"/>
    <w:rsid w:val="00194069"/>
    <w:rsid w:val="0019667D"/>
    <w:rsid w:val="001A0EA9"/>
    <w:rsid w:val="001B498E"/>
    <w:rsid w:val="001C3188"/>
    <w:rsid w:val="001F060F"/>
    <w:rsid w:val="001F09B9"/>
    <w:rsid w:val="001F16BD"/>
    <w:rsid w:val="00202DF5"/>
    <w:rsid w:val="0020511E"/>
    <w:rsid w:val="0021697C"/>
    <w:rsid w:val="00220BB9"/>
    <w:rsid w:val="00222844"/>
    <w:rsid w:val="00230DFC"/>
    <w:rsid w:val="00231A7D"/>
    <w:rsid w:val="00250C87"/>
    <w:rsid w:val="00264A6F"/>
    <w:rsid w:val="00264E1E"/>
    <w:rsid w:val="0027047B"/>
    <w:rsid w:val="00283C59"/>
    <w:rsid w:val="00291667"/>
    <w:rsid w:val="00292969"/>
    <w:rsid w:val="002A71BF"/>
    <w:rsid w:val="002C2CCD"/>
    <w:rsid w:val="002D0974"/>
    <w:rsid w:val="002D46C9"/>
    <w:rsid w:val="002D56DD"/>
    <w:rsid w:val="002E04DB"/>
    <w:rsid w:val="002F0612"/>
    <w:rsid w:val="00300CB4"/>
    <w:rsid w:val="00302A32"/>
    <w:rsid w:val="00303D21"/>
    <w:rsid w:val="00332DD4"/>
    <w:rsid w:val="0033650D"/>
    <w:rsid w:val="0034086C"/>
    <w:rsid w:val="00345D89"/>
    <w:rsid w:val="003560A2"/>
    <w:rsid w:val="003567F5"/>
    <w:rsid w:val="0036173F"/>
    <w:rsid w:val="003625CA"/>
    <w:rsid w:val="0036401C"/>
    <w:rsid w:val="00365958"/>
    <w:rsid w:val="0037118F"/>
    <w:rsid w:val="003845E5"/>
    <w:rsid w:val="0038757A"/>
    <w:rsid w:val="003A2F77"/>
    <w:rsid w:val="003A5444"/>
    <w:rsid w:val="003A7578"/>
    <w:rsid w:val="003B2572"/>
    <w:rsid w:val="003B3FF9"/>
    <w:rsid w:val="003B6360"/>
    <w:rsid w:val="003C287F"/>
    <w:rsid w:val="003D0EDF"/>
    <w:rsid w:val="003D4B8F"/>
    <w:rsid w:val="003E34D9"/>
    <w:rsid w:val="003E34E6"/>
    <w:rsid w:val="003E3846"/>
    <w:rsid w:val="003E73D8"/>
    <w:rsid w:val="003F4BB8"/>
    <w:rsid w:val="00424058"/>
    <w:rsid w:val="004327A9"/>
    <w:rsid w:val="004649B7"/>
    <w:rsid w:val="00464A16"/>
    <w:rsid w:val="00464D7C"/>
    <w:rsid w:val="00464F4B"/>
    <w:rsid w:val="0046640B"/>
    <w:rsid w:val="00474EB4"/>
    <w:rsid w:val="00485C68"/>
    <w:rsid w:val="004940EA"/>
    <w:rsid w:val="004B790B"/>
    <w:rsid w:val="004C057F"/>
    <w:rsid w:val="004C2C9A"/>
    <w:rsid w:val="004C630E"/>
    <w:rsid w:val="004D11A2"/>
    <w:rsid w:val="004D2C1C"/>
    <w:rsid w:val="004D2EDB"/>
    <w:rsid w:val="004D4305"/>
    <w:rsid w:val="004E4A4B"/>
    <w:rsid w:val="004F1997"/>
    <w:rsid w:val="004F2475"/>
    <w:rsid w:val="00522BAB"/>
    <w:rsid w:val="00537981"/>
    <w:rsid w:val="00541E2E"/>
    <w:rsid w:val="005576E5"/>
    <w:rsid w:val="00575E03"/>
    <w:rsid w:val="005819B9"/>
    <w:rsid w:val="0058375E"/>
    <w:rsid w:val="00590263"/>
    <w:rsid w:val="005A2FDF"/>
    <w:rsid w:val="005B48CA"/>
    <w:rsid w:val="005B7BAC"/>
    <w:rsid w:val="005C5C6F"/>
    <w:rsid w:val="005C646E"/>
    <w:rsid w:val="005D16DA"/>
    <w:rsid w:val="005D1A32"/>
    <w:rsid w:val="005D1D49"/>
    <w:rsid w:val="005E6C11"/>
    <w:rsid w:val="005E7AEF"/>
    <w:rsid w:val="005E7CFE"/>
    <w:rsid w:val="005F0407"/>
    <w:rsid w:val="00602AFA"/>
    <w:rsid w:val="00623EF6"/>
    <w:rsid w:val="00630476"/>
    <w:rsid w:val="00634CB8"/>
    <w:rsid w:val="00635370"/>
    <w:rsid w:val="00637D39"/>
    <w:rsid w:val="006425F3"/>
    <w:rsid w:val="00654DF1"/>
    <w:rsid w:val="00656CB2"/>
    <w:rsid w:val="00661239"/>
    <w:rsid w:val="00670D49"/>
    <w:rsid w:val="00684CC6"/>
    <w:rsid w:val="00685DC6"/>
    <w:rsid w:val="006930FF"/>
    <w:rsid w:val="006A0B03"/>
    <w:rsid w:val="006A436E"/>
    <w:rsid w:val="006B4CC5"/>
    <w:rsid w:val="006B71AE"/>
    <w:rsid w:val="006C1337"/>
    <w:rsid w:val="006C58EF"/>
    <w:rsid w:val="006D03A5"/>
    <w:rsid w:val="006D6704"/>
    <w:rsid w:val="006E1A1E"/>
    <w:rsid w:val="006F3A96"/>
    <w:rsid w:val="006F58BD"/>
    <w:rsid w:val="00710DAD"/>
    <w:rsid w:val="00713B51"/>
    <w:rsid w:val="007144AF"/>
    <w:rsid w:val="00723B49"/>
    <w:rsid w:val="0073187B"/>
    <w:rsid w:val="007335D3"/>
    <w:rsid w:val="007365FD"/>
    <w:rsid w:val="00750272"/>
    <w:rsid w:val="00754028"/>
    <w:rsid w:val="007564C5"/>
    <w:rsid w:val="007575F0"/>
    <w:rsid w:val="00764976"/>
    <w:rsid w:val="007663EE"/>
    <w:rsid w:val="00771B80"/>
    <w:rsid w:val="00771B83"/>
    <w:rsid w:val="007A699D"/>
    <w:rsid w:val="007B0B7B"/>
    <w:rsid w:val="007B2DEA"/>
    <w:rsid w:val="007C650A"/>
    <w:rsid w:val="007D2455"/>
    <w:rsid w:val="007D5722"/>
    <w:rsid w:val="007E6F07"/>
    <w:rsid w:val="007F0050"/>
    <w:rsid w:val="007F0469"/>
    <w:rsid w:val="007F43A8"/>
    <w:rsid w:val="00811D0E"/>
    <w:rsid w:val="00825E87"/>
    <w:rsid w:val="0083252F"/>
    <w:rsid w:val="00843900"/>
    <w:rsid w:val="00845D0B"/>
    <w:rsid w:val="00853919"/>
    <w:rsid w:val="00856063"/>
    <w:rsid w:val="00862241"/>
    <w:rsid w:val="008669E9"/>
    <w:rsid w:val="008752F1"/>
    <w:rsid w:val="0088097A"/>
    <w:rsid w:val="00895783"/>
    <w:rsid w:val="008A2318"/>
    <w:rsid w:val="008A4033"/>
    <w:rsid w:val="008A6592"/>
    <w:rsid w:val="008B4B6F"/>
    <w:rsid w:val="008B4E02"/>
    <w:rsid w:val="008C5FCA"/>
    <w:rsid w:val="008C7BFB"/>
    <w:rsid w:val="008D5450"/>
    <w:rsid w:val="008D7A99"/>
    <w:rsid w:val="008E41AA"/>
    <w:rsid w:val="008F2267"/>
    <w:rsid w:val="008F7FBF"/>
    <w:rsid w:val="00905ABF"/>
    <w:rsid w:val="00945403"/>
    <w:rsid w:val="009635BA"/>
    <w:rsid w:val="00967770"/>
    <w:rsid w:val="00972FE1"/>
    <w:rsid w:val="00975219"/>
    <w:rsid w:val="00990274"/>
    <w:rsid w:val="009A0E3A"/>
    <w:rsid w:val="009A24B1"/>
    <w:rsid w:val="009B4004"/>
    <w:rsid w:val="009C338B"/>
    <w:rsid w:val="009D4DB9"/>
    <w:rsid w:val="009E0F7B"/>
    <w:rsid w:val="009E1C5D"/>
    <w:rsid w:val="009E51C5"/>
    <w:rsid w:val="009F6D05"/>
    <w:rsid w:val="00A004A1"/>
    <w:rsid w:val="00A010AD"/>
    <w:rsid w:val="00A048BD"/>
    <w:rsid w:val="00A06D44"/>
    <w:rsid w:val="00A168DA"/>
    <w:rsid w:val="00A17568"/>
    <w:rsid w:val="00A2087F"/>
    <w:rsid w:val="00A24596"/>
    <w:rsid w:val="00A2631D"/>
    <w:rsid w:val="00A36177"/>
    <w:rsid w:val="00A36A5C"/>
    <w:rsid w:val="00A523A4"/>
    <w:rsid w:val="00A577E7"/>
    <w:rsid w:val="00A63D4F"/>
    <w:rsid w:val="00A7135B"/>
    <w:rsid w:val="00A76CA0"/>
    <w:rsid w:val="00A82E9F"/>
    <w:rsid w:val="00A91988"/>
    <w:rsid w:val="00A95AF9"/>
    <w:rsid w:val="00AA66D0"/>
    <w:rsid w:val="00AC5F94"/>
    <w:rsid w:val="00AD165C"/>
    <w:rsid w:val="00AD2AFD"/>
    <w:rsid w:val="00AD67A7"/>
    <w:rsid w:val="00AE27E7"/>
    <w:rsid w:val="00AF1411"/>
    <w:rsid w:val="00AF367D"/>
    <w:rsid w:val="00B21191"/>
    <w:rsid w:val="00B23D43"/>
    <w:rsid w:val="00B26200"/>
    <w:rsid w:val="00B2675E"/>
    <w:rsid w:val="00B331C4"/>
    <w:rsid w:val="00B371EE"/>
    <w:rsid w:val="00B420A0"/>
    <w:rsid w:val="00B46B06"/>
    <w:rsid w:val="00B54502"/>
    <w:rsid w:val="00B60C1F"/>
    <w:rsid w:val="00B64BB0"/>
    <w:rsid w:val="00B801A3"/>
    <w:rsid w:val="00B972A4"/>
    <w:rsid w:val="00BA74ED"/>
    <w:rsid w:val="00BA793C"/>
    <w:rsid w:val="00BB0E7A"/>
    <w:rsid w:val="00BD3E4B"/>
    <w:rsid w:val="00BD5156"/>
    <w:rsid w:val="00BE420E"/>
    <w:rsid w:val="00BE4D85"/>
    <w:rsid w:val="00BF2C21"/>
    <w:rsid w:val="00BF2DD1"/>
    <w:rsid w:val="00C0649A"/>
    <w:rsid w:val="00C3197E"/>
    <w:rsid w:val="00C366A2"/>
    <w:rsid w:val="00C61E71"/>
    <w:rsid w:val="00C6515C"/>
    <w:rsid w:val="00C76EDF"/>
    <w:rsid w:val="00C97AD8"/>
    <w:rsid w:val="00CA11E6"/>
    <w:rsid w:val="00CA4140"/>
    <w:rsid w:val="00CA49A0"/>
    <w:rsid w:val="00CB1D9A"/>
    <w:rsid w:val="00CC0659"/>
    <w:rsid w:val="00CC5242"/>
    <w:rsid w:val="00CF170D"/>
    <w:rsid w:val="00D0340B"/>
    <w:rsid w:val="00D04765"/>
    <w:rsid w:val="00D04E03"/>
    <w:rsid w:val="00D104BF"/>
    <w:rsid w:val="00D12C9B"/>
    <w:rsid w:val="00D200DC"/>
    <w:rsid w:val="00D20CE2"/>
    <w:rsid w:val="00D274C9"/>
    <w:rsid w:val="00D305B4"/>
    <w:rsid w:val="00D3664E"/>
    <w:rsid w:val="00D579BC"/>
    <w:rsid w:val="00D600EE"/>
    <w:rsid w:val="00D70F8B"/>
    <w:rsid w:val="00D7223B"/>
    <w:rsid w:val="00D84D33"/>
    <w:rsid w:val="00DA294F"/>
    <w:rsid w:val="00DA77F7"/>
    <w:rsid w:val="00DC0FB1"/>
    <w:rsid w:val="00DE535E"/>
    <w:rsid w:val="00E02900"/>
    <w:rsid w:val="00E13649"/>
    <w:rsid w:val="00E13DBB"/>
    <w:rsid w:val="00E23C2A"/>
    <w:rsid w:val="00E31A35"/>
    <w:rsid w:val="00E356FC"/>
    <w:rsid w:val="00E374F2"/>
    <w:rsid w:val="00E447A0"/>
    <w:rsid w:val="00E50DB2"/>
    <w:rsid w:val="00E52D9F"/>
    <w:rsid w:val="00E734B4"/>
    <w:rsid w:val="00E758EE"/>
    <w:rsid w:val="00E760F0"/>
    <w:rsid w:val="00E8607E"/>
    <w:rsid w:val="00E9162F"/>
    <w:rsid w:val="00E9213A"/>
    <w:rsid w:val="00EA7755"/>
    <w:rsid w:val="00EB26EE"/>
    <w:rsid w:val="00EB46AB"/>
    <w:rsid w:val="00EB6FA0"/>
    <w:rsid w:val="00EC1747"/>
    <w:rsid w:val="00EC2BE4"/>
    <w:rsid w:val="00ED21D3"/>
    <w:rsid w:val="00ED4D25"/>
    <w:rsid w:val="00F0024A"/>
    <w:rsid w:val="00F119DE"/>
    <w:rsid w:val="00F169E7"/>
    <w:rsid w:val="00F31D0D"/>
    <w:rsid w:val="00F32B6B"/>
    <w:rsid w:val="00F3572B"/>
    <w:rsid w:val="00F44C0A"/>
    <w:rsid w:val="00F529DE"/>
    <w:rsid w:val="00F545BF"/>
    <w:rsid w:val="00F67D32"/>
    <w:rsid w:val="00F734BB"/>
    <w:rsid w:val="00F741F9"/>
    <w:rsid w:val="00F75879"/>
    <w:rsid w:val="00F83A9D"/>
    <w:rsid w:val="00F941A2"/>
    <w:rsid w:val="00F97D7F"/>
    <w:rsid w:val="00FA044D"/>
    <w:rsid w:val="00FA6BE6"/>
    <w:rsid w:val="00FB1865"/>
    <w:rsid w:val="00FC7017"/>
    <w:rsid w:val="00FD156B"/>
    <w:rsid w:val="00FD63E8"/>
    <w:rsid w:val="00FD746C"/>
    <w:rsid w:val="00FE7F48"/>
    <w:rsid w:val="00FF0CE6"/>
    <w:rsid w:val="00FF40D1"/>
    <w:rsid w:val="00F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A8C3F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630E"/>
    <w:pPr>
      <w:spacing w:after="60"/>
      <w:ind w:left="720" w:hanging="7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4F1997"/>
    <w:pPr>
      <w:keepNext/>
      <w:pageBreakBefore/>
      <w:spacing w:after="24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C630E"/>
    <w:pPr>
      <w:keepNext/>
      <w:spacing w:after="120"/>
      <w:outlineLvl w:val="1"/>
    </w:pPr>
    <w:rPr>
      <w:b/>
      <w:i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qFormat/>
    <w:rsid w:val="004C630E"/>
    <w:pPr>
      <w:keepNext/>
      <w:spacing w:after="120"/>
      <w:outlineLvl w:val="2"/>
    </w:pPr>
    <w:rPr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630E"/>
    <w:pPr>
      <w:keepNext/>
      <w:keepLines/>
      <w:spacing w:after="12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20B5F"/>
    <w:pPr>
      <w:shd w:val="clear" w:color="auto" w:fill="C6D5EC"/>
    </w:pPr>
    <w:rPr>
      <w:rFonts w:ascii="Lucida Grande" w:hAnsi="Lucida Grande"/>
      <w:szCs w:val="24"/>
    </w:rPr>
  </w:style>
  <w:style w:type="paragraph" w:styleId="BodyTextIndent">
    <w:name w:val="Body Text Indent"/>
    <w:basedOn w:val="Normal"/>
    <w:rsid w:val="00A63D4F"/>
    <w:pPr>
      <w:spacing w:after="120"/>
      <w:ind w:left="360"/>
    </w:pPr>
  </w:style>
  <w:style w:type="paragraph" w:styleId="BodyText">
    <w:name w:val="Body Text"/>
    <w:basedOn w:val="Normal"/>
    <w:rsid w:val="00A63D4F"/>
    <w:pPr>
      <w:spacing w:after="120"/>
    </w:pPr>
  </w:style>
  <w:style w:type="paragraph" w:styleId="BodyTextFirstIndent">
    <w:name w:val="Body Text First Indent"/>
    <w:basedOn w:val="BodyText"/>
    <w:rsid w:val="00A63D4F"/>
    <w:pPr>
      <w:ind w:firstLine="210"/>
    </w:pPr>
  </w:style>
  <w:style w:type="paragraph" w:customStyle="1" w:styleId="BodyTextHangingIndent">
    <w:name w:val="Body Text Hanging Indent"/>
    <w:basedOn w:val="Normal"/>
    <w:rsid w:val="00A63D4F"/>
    <w:pPr>
      <w:spacing w:after="200"/>
    </w:pPr>
  </w:style>
  <w:style w:type="paragraph" w:styleId="BalloonText">
    <w:name w:val="Balloon Text"/>
    <w:basedOn w:val="Normal"/>
    <w:semiHidden/>
    <w:rsid w:val="00A63D4F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autoRedefine/>
    <w:rsid w:val="00A63D4F"/>
    <w:pPr>
      <w:numPr>
        <w:numId w:val="1"/>
      </w:numPr>
    </w:pPr>
  </w:style>
  <w:style w:type="paragraph" w:styleId="FootnoteText">
    <w:name w:val="footnote text"/>
    <w:basedOn w:val="Normal"/>
    <w:semiHidden/>
    <w:rsid w:val="00496C87"/>
    <w:rPr>
      <w:szCs w:val="24"/>
    </w:rPr>
  </w:style>
  <w:style w:type="character" w:styleId="FootnoteReference">
    <w:name w:val="footnote reference"/>
    <w:basedOn w:val="DefaultParagraphFont"/>
    <w:semiHidden/>
    <w:rsid w:val="00496C87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3E34E6"/>
    <w:rPr>
      <w:b/>
      <w:bCs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C630E"/>
    <w:rPr>
      <w:rFonts w:ascii="Arial" w:eastAsiaTheme="majorEastAsia" w:hAnsi="Arial" w:cstheme="majorBidi"/>
      <w:b/>
      <w:bCs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C5F94"/>
    <w:pPr>
      <w:spacing w:before="120" w:after="0"/>
      <w:ind w:left="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940EA"/>
    <w:pPr>
      <w:spacing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5F94"/>
    <w:pPr>
      <w:spacing w:after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C5F94"/>
    <w:pPr>
      <w:spacing w:after="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AC5F94"/>
    <w:pPr>
      <w:spacing w:after="0"/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AC5F94"/>
    <w:pPr>
      <w:spacing w:after="0"/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AC5F94"/>
    <w:pPr>
      <w:spacing w:after="0"/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AC5F94"/>
    <w:pPr>
      <w:spacing w:after="0"/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AC5F94"/>
    <w:pPr>
      <w:spacing w:after="0"/>
      <w:ind w:left="192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uiPriority w:val="99"/>
    <w:unhideWhenUsed/>
    <w:rsid w:val="00BA793C"/>
    <w:rPr>
      <w:color w:val="0000FF" w:themeColor="hyperlink"/>
      <w:u w:val="single"/>
    </w:rPr>
  </w:style>
  <w:style w:type="paragraph" w:styleId="Title">
    <w:name w:val="Title"/>
    <w:basedOn w:val="Normal"/>
    <w:next w:val="Heading1"/>
    <w:link w:val="TitleChar"/>
    <w:uiPriority w:val="10"/>
    <w:qFormat/>
    <w:rsid w:val="004C630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30E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89578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C630E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r0044old/Library/Group%20Containers/UBF8T346G9.Office/User%20Content.localized/Templates.localized/Proje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Project_template.dotx</Template>
  <TotalTime>14</TotalTime>
  <Pages>9</Pages>
  <Words>80</Words>
  <Characters>462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Project To Do’s</vt:lpstr>
      <vt:lpstr>Goals and Hypotheses</vt:lpstr>
      <vt:lpstr>    Goals</vt:lpstr>
      <vt:lpstr>    Hypotheses</vt:lpstr>
      <vt:lpstr>Results summary</vt:lpstr>
      <vt:lpstr>Current, future, and possible experiments</vt:lpstr>
      <vt:lpstr>    Current experiments</vt:lpstr>
      <vt:lpstr>    Future experiments</vt:lpstr>
      <vt:lpstr>    Possible experiments</vt:lpstr>
      <vt:lpstr>Background</vt:lpstr>
      <vt:lpstr>Methods</vt:lpstr>
      <vt:lpstr>Grants</vt:lpstr>
      <vt:lpstr>Meetings</vt:lpstr>
      <vt:lpstr>Emails </vt:lpstr>
    </vt:vector>
  </TitlesOfParts>
  <Company>University of Minnesota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To Do’s</dc:title>
  <dc:subject/>
  <dc:creator>Tim Starr Starr</dc:creator>
  <cp:keywords/>
  <cp:lastModifiedBy>Tim Starr Starr</cp:lastModifiedBy>
  <cp:revision>3</cp:revision>
  <cp:lastPrinted>2014-01-02T19:43:00Z</cp:lastPrinted>
  <dcterms:created xsi:type="dcterms:W3CDTF">2017-01-25T16:14:00Z</dcterms:created>
  <dcterms:modified xsi:type="dcterms:W3CDTF">2017-01-25T16:31:00Z</dcterms:modified>
</cp:coreProperties>
</file>